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color w:val="FF00FF"/>
          <w:sz w:val="60"/>
          <w:szCs w:val="60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FF00FF"/>
          <w:sz w:val="60"/>
          <w:szCs w:val="60"/>
          <w:lang w:val="en-US"/>
        </w:rPr>
        <w:t>Javascript Questions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</w:rPr>
        <w:t xml:space="preserve">Write a JavaScript program to find duplicate values in a 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 xml:space="preserve"> </w:t>
      </w:r>
    </w:p>
    <w:p>
      <w:pPr>
        <w:numPr>
          <w:numId w:val="0"/>
        </w:numPr>
        <w:jc w:val="left"/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 xml:space="preserve">   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</w:rPr>
        <w:t>JavaScript array.</w:t>
      </w:r>
    </w:p>
    <w:p>
      <w:pPr>
        <w:numPr>
          <w:numId w:val="0"/>
        </w:numPr>
        <w:ind w:firstLine="420" w:firstLineChars="0"/>
        <w:jc w:val="left"/>
        <w:rPr>
          <w:rFonts w:hint="default" w:ascii="Arial Black" w:hAnsi="Arial Black" w:eastAsia="Helvetica" w:cs="Arial Black"/>
          <w:i w:val="0"/>
          <w:caps w:val="0"/>
          <w:spacing w:val="0"/>
          <w:sz w:val="24"/>
          <w:szCs w:val="24"/>
          <w:shd w:val="clear" w:color="auto" w:fill="FFFFFF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newarray = [1,2,2,3,3,4,4,5,6,7,10];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sortarray = newarray.sort();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duparray = [];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for(var i=0;i&lt;</w:t>
      </w: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sortarray</w:t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.length-1;i++){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if(</w:t>
      </w: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sortarray</w:t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 xml:space="preserve">[i+1] == </w:t>
      </w: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sortarray</w:t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[i]){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duparray</w:t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.push(</w:t>
      </w: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sortarray</w:t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[i]);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ab/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console.log(</w:t>
      </w:r>
      <w:r>
        <w:rPr>
          <w:rFonts w:hint="default" w:ascii="Arial" w:hAnsi="Arial" w:eastAsia="Helvetica" w:cs="Arial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duparray</w:t>
      </w:r>
      <w:r>
        <w:rPr>
          <w:rFonts w:hint="default" w:ascii="Arial" w:hAnsi="Arial" w:eastAsia="Helvetica" w:cs="Arial"/>
          <w:i w:val="0"/>
          <w:spacing w:val="0"/>
          <w:sz w:val="24"/>
          <w:szCs w:val="24"/>
          <w:shd w:val="clear" w:color="auto" w:fill="FFFFFF"/>
          <w:lang w:val="en-US"/>
        </w:rPr>
        <w:t>);</w:t>
      </w:r>
    </w:p>
    <w:p>
      <w:pPr>
        <w:pStyle w:val="2"/>
        <w:widowControl/>
        <w:numPr>
          <w:numId w:val="0"/>
        </w:numPr>
        <w:shd w:val="clear" w:color="auto" w:fill="FFFFFF"/>
        <w:spacing w:before="0" w:beforeAutospacing="0" w:after="45" w:afterAutospacing="0" w:line="18" w:lineRule="atLeast"/>
        <w:ind w:leftChars="0" w:right="750"/>
        <w:outlineLvl w:val="0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</w:p>
    <w:p>
      <w:pPr>
        <w:pStyle w:val="2"/>
        <w:widowControl/>
        <w:numPr>
          <w:numId w:val="0"/>
        </w:numPr>
        <w:shd w:val="clear" w:color="auto" w:fill="FFFFFF"/>
        <w:spacing w:before="0" w:beforeAutospacing="0" w:after="45" w:afterAutospacing="0" w:line="18" w:lineRule="atLeast"/>
        <w:ind w:leftChars="0" w:right="750"/>
        <w:outlineLvl w:val="0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2. </w:t>
      </w: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JavaScript to find Odd or Even number!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&lt;input type="text" id="inputBtn"&gt;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 inputVal = document.getElementsById("inputBtn").value;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if(inputVal%2 == 0){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console.log("Even number");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console.log("Odd number");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3. Write a javascript program to get the integers in range(2,9);</w:t>
      </w:r>
    </w:p>
    <w:p>
      <w:pPr>
        <w:numPr>
          <w:numId w:val="0"/>
        </w:numP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Example: range(2,9);</w:t>
      </w:r>
    </w:p>
    <w:p>
      <w:pPr>
        <w:numPr>
          <w:numId w:val="0"/>
        </w:numP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Output: [3,4,5,6,7,8];</w:t>
      </w:r>
    </w:p>
    <w:p>
      <w:pPr>
        <w:numPr>
          <w:numId w:val="0"/>
        </w:numP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16"/>
          <w:szCs w:val="16"/>
          <w:shd w:val="clear" w:color="auto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range = function(start,end){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if(end-start === 2){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return [start +1];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else{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list = range(start,end - 1);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list.push(end-1);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return list;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console.log(range(2,9));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0" w:lineRule="atLeast"/>
        <w:ind w:left="0" w:right="0" w:firstLine="0"/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 xml:space="preserve">4. 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</w:rPr>
        <w:t>Write a JavaScript program to find the most frequent item of an array.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Helvetica" w:cs="Arial"/>
          <w:i w:val="0"/>
          <w:caps w:val="0"/>
          <w:spacing w:val="0"/>
          <w:sz w:val="25"/>
          <w:szCs w:val="25"/>
        </w:rPr>
      </w:pPr>
      <w:r>
        <w:rPr>
          <w:rFonts w:hint="default" w:ascii="Arial Black" w:hAnsi="Arial Black" w:eastAsia="Helvetica" w:cs="Arial Black"/>
          <w:i w:val="0"/>
          <w:iCs/>
          <w:caps w:val="0"/>
          <w:spacing w:val="0"/>
          <w:sz w:val="25"/>
          <w:szCs w:val="25"/>
          <w:shd w:val="clear" w:color="auto" w:fill="FFFFFF"/>
        </w:rPr>
        <w:t>Sample array 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</w:rPr>
        <w:t xml:space="preserve">: 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spacing w:val="0"/>
          <w:sz w:val="25"/>
          <w:szCs w:val="25"/>
          <w:shd w:val="clear" w:color="auto" w:fill="FFFFFF"/>
        </w:rPr>
        <w:t>var arr1=[3, 'a', 'a', 'a', 2, 3, 'a', 3, 'a', 2, 4, 9, 3];</w:t>
      </w:r>
      <w:r>
        <w:rPr>
          <w:rFonts w:hint="default" w:ascii="Arial" w:hAnsi="Arial" w:eastAsia="Helvetica" w:cs="Arial"/>
          <w:b w:val="0"/>
          <w:bCs w:val="0"/>
          <w:i w:val="0"/>
          <w:caps w:val="0"/>
          <w:spacing w:val="0"/>
          <w:sz w:val="25"/>
          <w:szCs w:val="25"/>
          <w:shd w:val="clear" w:color="auto" w:fill="FFFFFF"/>
        </w:rPr>
        <w:br/>
      </w:r>
      <w:r>
        <w:rPr>
          <w:rFonts w:hint="default" w:ascii="Arial Black" w:hAnsi="Arial Black" w:eastAsia="Helvetica" w:cs="Arial Black"/>
          <w:i w:val="0"/>
          <w:iCs/>
          <w:caps w:val="0"/>
          <w:spacing w:val="0"/>
          <w:sz w:val="25"/>
          <w:szCs w:val="25"/>
          <w:shd w:val="clear" w:color="auto" w:fill="FFFFFF"/>
        </w:rPr>
        <w:t>Sample Output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</w:rPr>
        <w:t xml:space="preserve"> : </w:t>
      </w:r>
      <w:r>
        <w:rPr>
          <w:rFonts w:hint="default" w:ascii="Arial" w:hAnsi="Arial" w:eastAsia="Helvetica" w:cs="Arial"/>
          <w:i w:val="0"/>
          <w:caps w:val="0"/>
          <w:spacing w:val="0"/>
          <w:sz w:val="25"/>
          <w:szCs w:val="25"/>
          <w:shd w:val="clear" w:color="auto" w:fill="FFFFFF"/>
        </w:rPr>
        <w:t>a (5 times)</w:t>
      </w:r>
      <w:r>
        <w:rPr>
          <w:rFonts w:hint="default" w:ascii="Arial" w:hAnsi="Arial" w:eastAsia="Helvetica" w:cs="Arial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arr1=[3, 'a', 'a', 'a', 2, 3, 'a', 3, 'a', 2, 4, 9, 3];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mf = 1;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m = 0;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item;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for (var i=0; i&lt;arr1.length; i++)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for (var j=i; j&lt;arr1.length; j++)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if (arr1[i] == arr1[j])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 m++;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if (mf&lt;m)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{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  mf=m; 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  item = arr1[i];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        }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 xml:space="preserve">        m=0;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console.log(item+" ( " +mf +" times ) ") ;</w:t>
      </w:r>
    </w:p>
    <w:p>
      <w:pPr>
        <w:numPr>
          <w:numId w:val="0"/>
        </w:numP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5. Input = [1,2,3,4,5,6];</w:t>
      </w:r>
    </w:p>
    <w:p>
      <w:pPr>
        <w:numPr>
          <w:numId w:val="0"/>
        </w:numPr>
        <w:ind w:firstLine="420" w:firstLineChars="0"/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Output = 21;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 xml:space="preserve">   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addArray = [1,2,3,4,5,6];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 xml:space="preserve">  var output = 0;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 xml:space="preserve">  for(i=0;i&lt;addArray.length;i+=1){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output += addArray[i];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 xml:space="preserve">  }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console.log(output);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6. Write a javascript program to calculate the factorial of a number.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Example: 5! = 5x4x3x2x1 = 120</w:t>
      </w:r>
    </w:p>
    <w:p>
      <w:pPr>
        <w:numPr>
          <w:numId w:val="0"/>
        </w:numPr>
        <w:rPr>
          <w:rFonts w:hint="default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function factorial(x){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if(x == 0){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return 1;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else{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return x * factorial(x-1);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console.log(factorial(5));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Write a javascript program to compute the exponent of a number.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Example: 8^2 = 8x8 = 64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function exponent(x,y){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if(y == 0){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return 1;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else{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return x * exponent(x,y-1);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console.log(exponent(8,2));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8. Write a javascript program that accept two integers and display the larger.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x = prompt("1st interger value");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y = prompt("2st interger value");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if(x&gt;y){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alert(x);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else{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alert(y);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9. Write a javascript program to construct the following pattern, using a number.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*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**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***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****</w:t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br/>
      </w: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*****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var i,j,chareater;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for(i=1;i&lt;=6;i++){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for(j=1;j&lt;i;j++){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chareater = chareater+('*');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console.log(chareater);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chareater = '';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10. Write a simple javascript program to join all elements of the following.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single" w:color="auto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single" w:color="auto"/>
          <w:shd w:val="clear" w:color="auto" w:fill="FFFFFF"/>
          <w:lang w:val="en-US"/>
        </w:rPr>
        <w:t>Output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"Red,Green,White,Black"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none" w:color="auto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none" w:color="auto"/>
          <w:shd w:val="clear" w:color="auto" w:fill="FFFFFF"/>
          <w:lang w:val="en-US"/>
        </w:rPr>
        <w:t>"Red,Green,White,Black"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none" w:color="auto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none" w:color="auto"/>
          <w:shd w:val="clear" w:color="auto" w:fill="FFFFFF"/>
          <w:lang w:val="en-US"/>
        </w:rPr>
        <w:t>"Red+Green+White+Black"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none" w:color="auto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  <w:t>var str = ["Red","Green","White","Black"];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  <w:t>console.log(str.toString());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  <w:t>console.log(str.join());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u w:val="none" w:color="auto"/>
          <w:shd w:val="clear" w:color="auto" w:fill="FFFFFF"/>
          <w:lang w:val="en-US"/>
        </w:rPr>
        <w:t>console.log(str.join('+'));</w:t>
      </w:r>
    </w:p>
    <w:p>
      <w:pPr>
        <w:numPr>
          <w:numId w:val="0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u w:val="none" w:color="auto"/>
          <w:shd w:val="clear" w:color="auto" w:fill="FFFFFF"/>
          <w:lang w:val="en-US"/>
        </w:rPr>
      </w:pPr>
    </w:p>
    <w:p>
      <w:pPr>
        <w:numPr>
          <w:ilvl w:val="0"/>
          <w:numId w:val="3"/>
        </w:numP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</w:pPr>
      <w:r>
        <w:rPr>
          <w:rFonts w:hint="default" w:ascii="Arial Black" w:hAnsi="Arial Black" w:eastAsia="Helvetica" w:cs="Arial Black"/>
          <w:i w:val="0"/>
          <w:caps w:val="0"/>
          <w:spacing w:val="0"/>
          <w:sz w:val="25"/>
          <w:szCs w:val="25"/>
          <w:shd w:val="clear" w:color="auto" w:fill="FFFFFF"/>
          <w:lang w:val="en-US"/>
        </w:rPr>
        <w:t>Write a program to validate a condition using ternary expression.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function ternary(student_number){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return student_number ? "2:00" : "4:00";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console.log(ternary(true));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console.log(ternary(false));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  <w:t>console.log(ternary(1));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Helvetica" w:cs="Times New Roman"/>
          <w:i w:val="0"/>
          <w:caps w:val="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12. Write a javascript program to get even numbers on array.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array = [4,5,6,8,9,10,8,21,26,25];</w:t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evenArray = [];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for(var i=0;i&lt;array.length;i++){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if(array[i]%2 == 0){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evenArray.push(array[i]);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console.log(evenArray);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ilvl w:val="0"/>
          <w:numId w:val="4"/>
        </w:numPr>
        <w:jc w:val="left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Write a javascript program to get textarea field only text not get the number.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ind w:firstLine="0" w:firstLineChars="0"/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text = document.getElementById('textarea').value;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text1 = /[0-9]/g;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text2 = /[a-z]/g;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number = text.match(text1);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character = text.match(text2);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a = number.join("");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var b = character.join("");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console.log(a,b);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ilvl w:val="0"/>
          <w:numId w:val="4"/>
        </w:numPr>
        <w:jc w:val="left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  <w:t>Localstorage()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Yanone Kaffeesatz" w:cs="Arial Black"/>
          <w:b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>if (typeof(Storage) !== "undefined") 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 xml:space="preserve">    // Store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 xml:space="preserve">    localStorage.setItem("lastname", "seenu");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 xml:space="preserve">    // Retrieve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 xml:space="preserve">    document.getElementById("result").innerHTML =</w:t>
      </w:r>
      <w:r>
        <w:rPr>
          <w:rFonts w:hint="default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>localStorage.getItem("lastname");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>} else 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 xml:space="preserve">    document.getElementById("result").innerHTML = "Sorry, your browser does not support Web Storage...";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Yanone Kaffeesatz" w:cs="Times New Roman"/>
          <w:b w:val="0"/>
          <w:bCs/>
          <w:i w:val="0"/>
          <w:caps w:val="0"/>
          <w:color w:val="222222"/>
          <w:spacing w:val="0"/>
          <w:sz w:val="20"/>
          <w:szCs w:val="20"/>
          <w:shd w:val="clear" w:color="auto" w:fill="FFFFFF"/>
          <w:lang w:val="en-US"/>
        </w:rPr>
      </w:pPr>
    </w:p>
    <w:p>
      <w:pPr>
        <w:pStyle w:val="2"/>
        <w:widowControl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JavaScript Hoisting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&lt;p id="demo"&gt;&lt;/p&gt;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x = 5;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elem = document.getElementById("demo");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elem.innerHTML = x;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</w:rPr>
        <w:t>var x</w:t>
      </w:r>
      <w:r>
        <w:rPr>
          <w:rFonts w:hint="default"/>
          <w:lang w:val="en-US"/>
        </w:rPr>
        <w:t>;</w:t>
      </w:r>
    </w:p>
    <w:p>
      <w:pPr>
        <w:pStyle w:val="3"/>
        <w:widowControl/>
        <w:numPr>
          <w:numId w:val="0"/>
        </w:numPr>
        <w:shd w:val="clear" w:color="auto" w:fill="FFFFFF"/>
        <w:spacing w:before="150" w:beforeAutospacing="0" w:after="150" w:afterAutospacing="0"/>
        <w:ind w:leftChars="0" w:right="0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16. </w:t>
      </w: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Self-Invoking Functions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(function (){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alert(“Hai”);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})();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Callback</w:t>
      </w: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Functions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//J</w:t>
      </w: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avascript callback function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function mySandwich(param1, param2, callback) 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alert('Started eating my sandwich.\n\nIt has: ' + param1 + ', ' + param2);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callback();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mySandwich('ham', 'cheese', function() 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alert('Finished eating my sandwich.');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});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olor w:val="000000"/>
          <w:spacing w:val="0"/>
          <w:sz w:val="24"/>
          <w:szCs w:val="24"/>
          <w:shd w:val="clear" w:color="auto" w:fill="FFFFFF"/>
          <w:lang w:val="en-US"/>
        </w:rPr>
        <w:t>//J</w:t>
      </w: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query callback function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$(‘#id’).fadeIn(‘slow’, function(){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//callback function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numPr>
          <w:ilvl w:val="0"/>
          <w:numId w:val="5"/>
        </w:numP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Chaining</w:t>
      </w: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Functions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$("button").click(function(){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 $("#p1").css("color", "red").slideUp(2000).slideDown(2000);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});    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19. </w:t>
      </w: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What will the code below output to the console and why?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(function(){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 var a = b = 3;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})();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console.log("a defined? " + (typeof a !== 'undefined'));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console.log("b defined? " + (typeof b !== 'undefined'));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20. Consider the two functions below. Will they both return the same thing? Why or why not?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function foo1()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return 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  bar: "hello"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};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function foo2()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return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  bar: "hello"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};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console.log("foo1 returns:");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console.log(foo1());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console.log("foo2 returns:");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console.log(foo2());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  <w:t>output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foo1 returns: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Object {bar: "hello"}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foo2 returns: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undefined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21. What will the code below output to the console and why?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var arr1 = "john".split('');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var arr2 = arr1.reverse();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var arr3 = "jones".split('');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arr2.push(arr3);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console.log("array 1: length=" + arr1.length + " last=" + arr1.slice(-1));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console.log("array 2: length=" + arr2.length + " last=" + arr2.slice(-1));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  <w:t>Output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"array 1: length=5 last=j,o,n,e,s"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"array 2: length=5 last=j,o,n,e,s"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ilvl w:val="0"/>
          <w:numId w:val="6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SetTimeout function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setTimeout(function(){ alert("Hello"); }, 3000);</w:t>
      </w: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23. SetInterval function</w:t>
      </w:r>
    </w:p>
    <w:p>
      <w:pPr>
        <w:widowControl w:val="0"/>
        <w:numPr>
          <w:numId w:val="0"/>
        </w:numPr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setInterval(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sz w:val="24"/>
          <w:szCs w:val="24"/>
          <w:shd w:val="clear" w:color="auto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(){ alert(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sz w:val="24"/>
          <w:szCs w:val="24"/>
          <w:shd w:val="clear" w:color="auto" w:fill="FFFFFF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); },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color="auto" w:fill="FFFFFF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);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widowControl w:val="0"/>
        <w:numPr>
          <w:ilvl w:val="0"/>
          <w:numId w:val="7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What will be the output of the following code: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for (var i = 0; i &lt; 5; i++) {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setTimeout(function() { console.log(i); }, i * 1000 );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What is javascript slice method.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&lt;p id="demo"&gt;&lt;/p&gt;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function myFunction() 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var str = "Hello world!"; 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var res = str.slice(1, 5);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document.getElementById("demo").innerHTML = res;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eastAsia="Segoe UI" w:cs="Times New Roman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</w:pPr>
      <w:r>
        <w:rPr>
          <w:rFonts w:hint="default" w:eastAsia="Segoe UI" w:cs="Times New Roman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  <w:t>Output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7"/>
          <w:szCs w:val="27"/>
        </w:rPr>
        <w:t>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llo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Arial Black" w:hAnsi="Arial Black" w:eastAsia="Segoe UI" w:cs="Arial Black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What is javascript splice method.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var fruits = ["Banana", "Orange", "Apple", "Mango"];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document.getElementById("demo").innerHTML = fruits;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function myFunction() {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fruits.splice(2, 0, "Lemon", "Kiwi");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    document.getElementById("demo").innerHTML = fruits;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eastAsia="Segoe UI" w:cs="Times New Roman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</w:pPr>
      <w:r>
        <w:rPr>
          <w:rFonts w:hint="default" w:eastAsia="Segoe UI" w:cs="Times New Roman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  <w:t>Output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Banana,Orange,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7"/>
          <w:szCs w:val="27"/>
          <w:highlight w:val="yellow"/>
        </w:rPr>
        <w:t>Lemon,Kiwi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,Apple,Mango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  <w:t>Text replacement in javascript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var re = /(\w+)\s(\w+)/;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var str = 'John Smith';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var newstr = str.replace(re, '$2, $1');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console.log(newstr);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lang w:val="en-US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lang w:val="en-US"/>
        </w:rPr>
        <w:t>Output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Smith, John</w:t>
      </w:r>
    </w:p>
    <w:p>
      <w:pPr>
        <w:widowControl w:val="0"/>
        <w:numPr>
          <w:numId w:val="0"/>
        </w:numPr>
        <w:jc w:val="left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widowControl w:val="0"/>
        <w:numPr>
          <w:ilvl w:val="0"/>
          <w:numId w:val="8"/>
        </w:numPr>
        <w:jc w:val="left"/>
        <w:rPr>
          <w:rFonts w:ascii="Verdana" w:hAnsi="Verdana" w:eastAsia="SimSun" w:cs="Verdana"/>
          <w:b/>
          <w:bCs/>
          <w:i w:val="0"/>
          <w:caps w:val="0"/>
          <w:color w:val="000000"/>
          <w:spacing w:val="0"/>
          <w:sz w:val="23"/>
          <w:szCs w:val="23"/>
          <w:shd w:val="clear" w:color="auto" w:fill="F5F5F5"/>
        </w:rPr>
      </w:pPr>
      <w:r>
        <w:rPr>
          <w:rFonts w:ascii="Verdana" w:hAnsi="Verdana" w:eastAsia="SimSun" w:cs="Verdana"/>
          <w:b/>
          <w:bCs/>
          <w:i w:val="0"/>
          <w:caps w:val="0"/>
          <w:color w:val="000000"/>
          <w:spacing w:val="0"/>
          <w:sz w:val="23"/>
          <w:szCs w:val="23"/>
          <w:shd w:val="clear" w:color="auto" w:fill="F5F5F5"/>
        </w:rPr>
        <w:t>What is an attribute selector?</w:t>
      </w:r>
    </w:p>
    <w:p>
      <w:pPr>
        <w:widowControl w:val="0"/>
        <w:numPr>
          <w:numId w:val="0"/>
        </w:numPr>
        <w:jc w:val="left"/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</w:pPr>
      <w:r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  <w:t>input[type = "text"]{</w:t>
      </w:r>
    </w:p>
    <w:p>
      <w:pPr>
        <w:widowControl w:val="0"/>
        <w:numPr>
          <w:numId w:val="0"/>
        </w:numPr>
        <w:jc w:val="left"/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</w:pPr>
      <w:r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  <w:t xml:space="preserve">   color: #000000; </w:t>
      </w:r>
    </w:p>
    <w:p>
      <w:pPr>
        <w:widowControl w:val="0"/>
        <w:numPr>
          <w:numId w:val="0"/>
        </w:numPr>
        <w:jc w:val="left"/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</w:pPr>
      <w:r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  <w:t>}</w:t>
      </w:r>
    </w:p>
    <w:p>
      <w:pPr>
        <w:widowControl w:val="0"/>
        <w:numPr>
          <w:numId w:val="0"/>
        </w:numPr>
        <w:jc w:val="left"/>
        <w:rPr>
          <w:rFonts w:hint="default" w:ascii="Verdana" w:hAnsi="Verdana" w:eastAsia="SimSun" w:cs="Verdana"/>
          <w:b w:val="0"/>
          <w:bCs w:val="0"/>
          <w:i w:val="0"/>
          <w:caps w:val="0"/>
          <w:color w:val="000000"/>
          <w:spacing w:val="0"/>
          <w:sz w:val="23"/>
          <w:szCs w:val="23"/>
          <w:shd w:val="clear" w:color="auto" w:fill="F5F5F5"/>
          <w:lang w:val="en-US"/>
        </w:rPr>
      </w:pPr>
    </w:p>
    <w:p>
      <w:pPr>
        <w:pStyle w:val="3"/>
        <w:widowControl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eastAsia="Segoe UI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Verdana" w:hAnsi="Verdana" w:eastAsia="Segoe UI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JavaScript Data Types</w:t>
      </w:r>
    </w:p>
    <w:p>
      <w:pPr>
        <w:pStyle w:val="14"/>
        <w:widowControl/>
        <w:shd w:val="clear" w:color="auto" w:fill="FFFFFF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In JavaScript there are 5 different data types that can contain values:</w:t>
      </w:r>
    </w:p>
    <w:p>
      <w:pPr>
        <w:widowControl/>
        <w:numPr>
          <w:ilvl w:val="0"/>
          <w:numId w:val="9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string</w:t>
      </w:r>
    </w:p>
    <w:p>
      <w:pPr>
        <w:widowControl/>
        <w:numPr>
          <w:ilvl w:val="0"/>
          <w:numId w:val="9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number</w:t>
      </w:r>
    </w:p>
    <w:p>
      <w:pPr>
        <w:widowControl/>
        <w:numPr>
          <w:ilvl w:val="0"/>
          <w:numId w:val="9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boolean</w:t>
      </w:r>
    </w:p>
    <w:p>
      <w:pPr>
        <w:widowControl/>
        <w:numPr>
          <w:ilvl w:val="0"/>
          <w:numId w:val="9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object</w:t>
      </w:r>
    </w:p>
    <w:p>
      <w:pPr>
        <w:widowControl/>
        <w:numPr>
          <w:ilvl w:val="0"/>
          <w:numId w:val="9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function</w:t>
      </w:r>
    </w:p>
    <w:p>
      <w:pPr>
        <w:pStyle w:val="14"/>
        <w:widowControl/>
        <w:shd w:val="clear" w:color="auto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There are 3 types of objects:</w:t>
      </w:r>
    </w:p>
    <w:p>
      <w:pPr>
        <w:widowControl/>
        <w:numPr>
          <w:ilvl w:val="0"/>
          <w:numId w:val="10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Object</w:t>
      </w:r>
    </w:p>
    <w:p>
      <w:pPr>
        <w:widowControl/>
        <w:numPr>
          <w:ilvl w:val="0"/>
          <w:numId w:val="10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Date</w:t>
      </w:r>
    </w:p>
    <w:p>
      <w:pPr>
        <w:widowControl/>
        <w:numPr>
          <w:ilvl w:val="0"/>
          <w:numId w:val="10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Array</w:t>
      </w:r>
    </w:p>
    <w:p>
      <w:pPr>
        <w:pStyle w:val="14"/>
        <w:widowControl/>
        <w:shd w:val="clear" w:color="auto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And 2 data types that cannot contain values:</w:t>
      </w:r>
    </w:p>
    <w:p>
      <w:pPr>
        <w:widowControl/>
        <w:numPr>
          <w:ilvl w:val="0"/>
          <w:numId w:val="11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null</w:t>
      </w:r>
    </w:p>
    <w:p>
      <w:pPr>
        <w:widowControl/>
        <w:numPr>
          <w:ilvl w:val="0"/>
          <w:numId w:val="11"/>
        </w:numPr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undefined</w:t>
      </w:r>
    </w:p>
    <w:p>
      <w:pPr>
        <w:pStyle w:val="2"/>
        <w:widowControl/>
        <w:numPr>
          <w:ilvl w:val="0"/>
          <w:numId w:val="12"/>
        </w:numP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eastAsia="Segoe UI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Verdana" w:hAnsi="Verdana" w:eastAsia="Segoe UI" w:cs="Verdana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Explain javascript array and object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Array</w:t>
      </w:r>
    </w:p>
    <w:p>
      <w:pPr>
        <w:numPr>
          <w:numId w:val="0"/>
        </w:numPr>
        <w:rPr>
          <w:rFonts w:ascii="Verdana" w:hAnsi="Verdana" w:eastAsia="SimSun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numPr>
          <w:numId w:val="0"/>
        </w:numPr>
        <w:rPr>
          <w:rFonts w:ascii="Verdana" w:hAnsi="Verdana" w:eastAsia="SimSun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JavaScript arrays are used to store multiple values in a single variable.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br/>
      </w:r>
    </w:p>
    <w:p>
      <w:pPr>
        <w:numPr>
          <w:numId w:val="0"/>
        </w:numP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Object</w:t>
      </w:r>
    </w:p>
    <w:p>
      <w:pPr>
        <w:numPr>
          <w:numId w:val="0"/>
        </w:numPr>
        <w:rPr>
          <w:rFonts w:hint="default" w:ascii="Verdana" w:hAnsi="Verdana" w:eastAsia="Helvetica" w:cs="Verdana"/>
          <w:i w:val="0"/>
          <w:caps w:val="0"/>
          <w:spacing w:val="0"/>
          <w:sz w:val="24"/>
          <w:szCs w:val="24"/>
          <w:shd w:val="clear" w:color="auto" w:fill="FFFFFF"/>
        </w:rPr>
      </w:pPr>
    </w:p>
    <w:p>
      <w:pPr>
        <w:numPr>
          <w:numId w:val="0"/>
        </w:numP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eastAsia="Helvetica" w:cs="Verdana"/>
          <w:i w:val="0"/>
          <w:caps w:val="0"/>
          <w:spacing w:val="0"/>
          <w:sz w:val="24"/>
          <w:szCs w:val="24"/>
          <w:shd w:val="clear" w:color="auto" w:fill="FFFFFF"/>
        </w:rPr>
        <w:t>In JavaScript, there are many ways to create objects. You can create an object using an object initializer or write a constructor function to define the object type and create an instance of the object with the new operator.</w:t>
      </w:r>
    </w:p>
    <w:p>
      <w:pPr>
        <w:numPr>
          <w:numId w:val="0"/>
        </w:numP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numPr>
          <w:numId w:val="0"/>
        </w:numP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Javascript methods types.</w:t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  <w:t>Example:</w:t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4"/>
          <w:szCs w:val="24"/>
          <w:u w:val="single" w:color="auto"/>
          <w:shd w:val="clear" w:color="auto" w:fill="FFFFFF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var strVariable = "This is a string.";</w:t>
      </w:r>
    </w:p>
    <w:p>
      <w:pPr>
        <w:numPr>
          <w:numId w:val="0"/>
        </w:numPr>
        <w:ind w:leftChars="0" w:firstLine="420" w:firstLineChars="0"/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document.write(strVariable.bold());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big()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blink()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bold()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fixed()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fontcolor(</w:t>
      </w:r>
      <w:r>
        <w:rPr>
          <w:rStyle w:val="16"/>
          <w:rFonts w:hint="default" w:ascii="Verdana" w:hAnsi="Verdana" w:eastAsia="Consolas" w:cs="Verdana"/>
          <w:i w:val="0"/>
          <w:caps w:val="0"/>
          <w:color w:val="000000"/>
          <w:spacing w:val="0"/>
          <w:sz w:val="22"/>
          <w:szCs w:val="22"/>
          <w:bdr w:val="single" w:color="D3D6DB" w:sz="6" w:space="0"/>
          <w:shd w:val="clear" w:color="auto" w:fill="F9F9F9"/>
        </w:rPr>
        <w:t>color</w:t>
      </w: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fontsize(</w:t>
      </w:r>
      <w:r>
        <w:rPr>
          <w:rStyle w:val="16"/>
          <w:rFonts w:hint="default" w:ascii="Verdana" w:hAnsi="Verdana" w:eastAsia="Consolas" w:cs="Verdana"/>
          <w:i w:val="0"/>
          <w:caps w:val="0"/>
          <w:color w:val="000000"/>
          <w:spacing w:val="0"/>
          <w:sz w:val="22"/>
          <w:szCs w:val="22"/>
          <w:bdr w:val="single" w:color="D3D6DB" w:sz="6" w:space="0"/>
          <w:shd w:val="clear" w:color="auto" w:fill="F9F9F9"/>
        </w:rPr>
        <w:t>size</w:t>
      </w: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italics()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link(</w:t>
      </w:r>
      <w:r>
        <w:rPr>
          <w:rStyle w:val="16"/>
          <w:rFonts w:hint="default" w:ascii="Verdana" w:hAnsi="Verdana" w:eastAsia="Consolas" w:cs="Verdana"/>
          <w:i w:val="0"/>
          <w:caps w:val="0"/>
          <w:color w:val="000000"/>
          <w:spacing w:val="0"/>
          <w:sz w:val="22"/>
          <w:szCs w:val="22"/>
          <w:bdr w:val="single" w:color="D3D6DB" w:sz="6" w:space="0"/>
          <w:shd w:val="clear" w:color="auto" w:fill="F9F9F9"/>
        </w:rPr>
        <w:t>href</w:t>
      </w: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small()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strike()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sub()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default" w:ascii="Verdana" w:hAnsi="Verdana" w:eastAsia="segoe-ui_normal" w:cs="Verdana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sup()</w:t>
      </w:r>
    </w:p>
    <w:p>
      <w:pPr>
        <w:pStyle w:val="3"/>
        <w:widowControl/>
        <w:numPr>
          <w:ilvl w:val="0"/>
          <w:numId w:val="12"/>
        </w:numPr>
        <w:shd w:val="clear" w:color="auto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eastAsia="Segoe UI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default" w:ascii="Verdana" w:hAnsi="Verdana" w:eastAsia="Segoe UI" w:cs="Verdana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JavaScript Closures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var add = (function () {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var counter = 0;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return function () {return counter += 1;}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})();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add();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Verdana" w:hAnsi="Verdana" w:eastAsia="sans-serif" w:cs="Verdana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eastAsia="segoe-ui_normal" w:cs="Verdana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/>
        </w:rPr>
        <w:t xml:space="preserve">Javascript </w:t>
      </w:r>
      <w:r>
        <w:rPr>
          <w:rFonts w:hint="default" w:ascii="Verdana" w:hAnsi="Verdana" w:eastAsia="sans-serif" w:cs="Verdana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Anonymous function definition:</w:t>
      </w:r>
    </w:p>
    <w:p>
      <w:pPr>
        <w:pStyle w:val="13"/>
        <w:widowControl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color="auto" w:fill="F8F9FA"/>
        <w:spacing w:line="273" w:lineRule="atLeast"/>
        <w:ind w:left="0" w:firstLine="0"/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</w:pPr>
      <w:r>
        <w:rPr>
          <w:rFonts w:hint="default" w:ascii="Verdana" w:hAnsi="Verdana" w:eastAsia="monospace" w:cs="Verdan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color="auto" w:fill="F8F9FA"/>
        </w:rPr>
        <w:t>var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color="auto" w:fill="F8F9FA"/>
        </w:rPr>
        <w:t xml:space="preserve"> 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anon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color="auto" w:fill="F8F9FA"/>
        </w:rPr>
        <w:t xml:space="preserve"> </w:t>
      </w:r>
      <w:r>
        <w:rPr>
          <w:rFonts w:hint="default" w:ascii="Verdana" w:hAnsi="Verdana" w:eastAsia="monospace" w:cs="Verdana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color="auto" w:fill="F8F9FA"/>
        </w:rPr>
        <w:t>=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color="auto" w:fill="F8F9FA"/>
        </w:rPr>
        <w:t xml:space="preserve"> </w:t>
      </w:r>
      <w:r>
        <w:rPr>
          <w:rFonts w:hint="default" w:ascii="Verdana" w:hAnsi="Verdana" w:eastAsia="monospace" w:cs="Verdana"/>
          <w:b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color="auto" w:fill="F8F9FA"/>
        </w:rPr>
        <w:t>function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()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color="auto" w:fill="F8F9FA"/>
        </w:rPr>
        <w:t xml:space="preserve"> 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{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single" w:color="EAECF0" w:sz="6" w:space="0"/>
          <w:shd w:val="clear" w:color="auto" w:fill="F8F9FA"/>
        </w:rPr>
        <w:t xml:space="preserve">
  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alert(</w:t>
      </w:r>
      <w:r>
        <w:rPr>
          <w:rFonts w:hint="default" w:ascii="Verdana" w:hAnsi="Verdana" w:eastAsia="monospace" w:cs="Verdana"/>
          <w:i w:val="0"/>
          <w:caps w:val="0"/>
          <w:color w:val="BA2121"/>
          <w:spacing w:val="0"/>
          <w:sz w:val="24"/>
          <w:szCs w:val="24"/>
          <w:bdr w:val="none" w:color="auto" w:sz="0" w:space="0"/>
          <w:shd w:val="clear" w:color="auto" w:fill="F8F9FA"/>
        </w:rPr>
        <w:t>'I am anonymous'</w:t>
      </w: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);</w:t>
      </w:r>
    </w:p>
    <w:p>
      <w:pPr>
        <w:pStyle w:val="13"/>
        <w:widowControl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color="auto" w:fill="F8F9FA"/>
        <w:spacing w:line="273" w:lineRule="atLeast"/>
        <w:ind w:left="0" w:firstLine="0"/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</w:pP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}</w:t>
      </w:r>
    </w:p>
    <w:p>
      <w:pPr>
        <w:pStyle w:val="13"/>
        <w:widowControl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color="auto" w:fill="F8F9FA"/>
        <w:spacing w:line="273" w:lineRule="atLeast"/>
        <w:ind w:left="0" w:firstLine="0"/>
        <w:rPr>
          <w:rFonts w:hint="default" w:ascii="Verdana" w:hAnsi="Verdana" w:eastAsia="sans-serif" w:cs="Verdana"/>
          <w:b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/>
        </w:rPr>
      </w:pPr>
      <w:r>
        <w:rPr>
          <w:rFonts w:hint="default" w:ascii="Verdana" w:hAnsi="Verdana" w:eastAsia="monospace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8F9FA"/>
        </w:rPr>
        <w:t>anon();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anone Kaffeesatz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290446">
    <w:nsid w:val="5A8E884E"/>
    <w:multiLevelType w:val="singleLevel"/>
    <w:tmpl w:val="5A8E884E"/>
    <w:lvl w:ilvl="0" w:tentative="1">
      <w:start w:val="17"/>
      <w:numFmt w:val="decimal"/>
      <w:suff w:val="space"/>
      <w:lvlText w:val="%1."/>
      <w:lvlJc w:val="left"/>
    </w:lvl>
  </w:abstractNum>
  <w:abstractNum w:abstractNumId="1519195878">
    <w:nsid w:val="5A8D16E6"/>
    <w:multiLevelType w:val="singleLevel"/>
    <w:tmpl w:val="5A8D16E6"/>
    <w:lvl w:ilvl="0" w:tentative="1">
      <w:start w:val="7"/>
      <w:numFmt w:val="decimal"/>
      <w:suff w:val="space"/>
      <w:lvlText w:val="%1."/>
      <w:lvlJc w:val="left"/>
    </w:lvl>
  </w:abstractNum>
  <w:abstractNum w:abstractNumId="1519197024">
    <w:nsid w:val="5A8D1B60"/>
    <w:multiLevelType w:val="singleLevel"/>
    <w:tmpl w:val="5A8D1B60"/>
    <w:lvl w:ilvl="0" w:tentative="1">
      <w:start w:val="11"/>
      <w:numFmt w:val="decimal"/>
      <w:suff w:val="space"/>
      <w:lvlText w:val="%1."/>
      <w:lvlJc w:val="left"/>
    </w:lvl>
  </w:abstractNum>
  <w:abstractNum w:abstractNumId="1519199057">
    <w:nsid w:val="5A8D2351"/>
    <w:multiLevelType w:val="singleLevel"/>
    <w:tmpl w:val="5A8D2351"/>
    <w:lvl w:ilvl="0" w:tentative="1">
      <w:start w:val="13"/>
      <w:numFmt w:val="decimal"/>
      <w:suff w:val="space"/>
      <w:lvlText w:val="%1."/>
      <w:lvlJc w:val="left"/>
    </w:lvl>
  </w:abstractNum>
  <w:abstractNum w:abstractNumId="1519295134">
    <w:nsid w:val="5A8E9A9E"/>
    <w:multiLevelType w:val="singleLevel"/>
    <w:tmpl w:val="5A8E9A9E"/>
    <w:lvl w:ilvl="0" w:tentative="1">
      <w:start w:val="22"/>
      <w:numFmt w:val="decimal"/>
      <w:suff w:val="space"/>
      <w:lvlText w:val="%1."/>
      <w:lvlJc w:val="left"/>
    </w:lvl>
  </w:abstractNum>
  <w:abstractNum w:abstractNumId="1521787814">
    <w:nsid w:val="5AB4A3A6"/>
    <w:multiLevelType w:val="multilevel"/>
    <w:tmpl w:val="5AB4A3A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9296024">
    <w:nsid w:val="5A8E9E18"/>
    <w:multiLevelType w:val="singleLevel"/>
    <w:tmpl w:val="5A8E9E18"/>
    <w:lvl w:ilvl="0" w:tentative="1">
      <w:start w:val="24"/>
      <w:numFmt w:val="decimal"/>
      <w:suff w:val="space"/>
      <w:lvlText w:val="%1."/>
      <w:lvlJc w:val="left"/>
    </w:lvl>
  </w:abstractNum>
  <w:abstractNum w:abstractNumId="1519297870">
    <w:nsid w:val="5A8EA54E"/>
    <w:multiLevelType w:val="singleLevel"/>
    <w:tmpl w:val="5A8EA54E"/>
    <w:lvl w:ilvl="0" w:tentative="1">
      <w:start w:val="26"/>
      <w:numFmt w:val="decimal"/>
      <w:suff w:val="space"/>
      <w:lvlText w:val="%1."/>
      <w:lvlJc w:val="left"/>
    </w:lvl>
  </w:abstractNum>
  <w:abstractNum w:abstractNumId="1519126181">
    <w:nsid w:val="5A8C06A5"/>
    <w:multiLevelType w:val="singleLevel"/>
    <w:tmpl w:val="5A8C06A5"/>
    <w:lvl w:ilvl="0" w:tentative="1">
      <w:start w:val="1"/>
      <w:numFmt w:val="decimal"/>
      <w:suff w:val="space"/>
      <w:lvlText w:val="%1."/>
      <w:lvlJc w:val="left"/>
    </w:lvl>
  </w:abstractNum>
  <w:abstractNum w:abstractNumId="1521787825">
    <w:nsid w:val="5AB4A3B1"/>
    <w:multiLevelType w:val="multilevel"/>
    <w:tmpl w:val="5AB4A3B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1787803">
    <w:nsid w:val="5AB4A39B"/>
    <w:multiLevelType w:val="multilevel"/>
    <w:tmpl w:val="5AB4A3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1787915">
    <w:nsid w:val="5AB4A40B"/>
    <w:multiLevelType w:val="singleLevel"/>
    <w:tmpl w:val="5AB4A40B"/>
    <w:lvl w:ilvl="0" w:tentative="1">
      <w:start w:val="31"/>
      <w:numFmt w:val="decimal"/>
      <w:suff w:val="space"/>
      <w:lvlText w:val="%1."/>
      <w:lvlJc w:val="left"/>
    </w:lvl>
  </w:abstractNum>
  <w:num w:numId="1">
    <w:abstractNumId w:val="1519126181"/>
  </w:num>
  <w:num w:numId="2">
    <w:abstractNumId w:val="1519195878"/>
  </w:num>
  <w:num w:numId="3">
    <w:abstractNumId w:val="1519197024"/>
  </w:num>
  <w:num w:numId="4">
    <w:abstractNumId w:val="1519199057"/>
  </w:num>
  <w:num w:numId="5">
    <w:abstractNumId w:val="1519290446"/>
  </w:num>
  <w:num w:numId="6">
    <w:abstractNumId w:val="1519295134"/>
  </w:num>
  <w:num w:numId="7">
    <w:abstractNumId w:val="1519296024"/>
  </w:num>
  <w:num w:numId="8">
    <w:abstractNumId w:val="1519297870"/>
  </w:num>
  <w:num w:numId="9">
    <w:abstractNumId w:val="1521787803"/>
    <w:lvlOverride w:ilvl="0">
      <w:startOverride w:val="1"/>
    </w:lvlOverride>
  </w:num>
  <w:num w:numId="10">
    <w:abstractNumId w:val="1521787814"/>
    <w:lvlOverride w:ilvl="0">
      <w:startOverride w:val="1"/>
    </w:lvlOverride>
  </w:num>
  <w:num w:numId="11">
    <w:abstractNumId w:val="1521787825"/>
    <w:lvlOverride w:ilvl="0">
      <w:startOverride w:val="1"/>
    </w:lvlOverride>
  </w:num>
  <w:num w:numId="12">
    <w:abstractNumId w:val="1521787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next w:val="1"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5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character" w:styleId="16">
    <w:name w:val="HTML Code"/>
    <w:basedOn w:val="15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KG1235</dc:creator>
  <cp:lastModifiedBy>KG1235</cp:lastModifiedBy>
  <dcterms:modified xsi:type="dcterms:W3CDTF">2018-03-24T11:48:44Z</dcterms:modified>
  <dc:title>Javascript Questions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